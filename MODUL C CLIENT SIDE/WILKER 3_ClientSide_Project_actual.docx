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7519" w14:textId="57D5FF0F" w:rsidR="002C0231" w:rsidRDefault="002C0231" w:rsidP="008419B4">
      <w:pPr>
        <w:pStyle w:val="Title"/>
        <w:ind w:right="-1"/>
      </w:pPr>
      <w:bookmarkStart w:id="0" w:name="_Toc386117270"/>
      <w:bookmarkStart w:id="1" w:name="_Toc386117477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86A937" wp14:editId="088AD7FF">
            <wp:simplePos x="0" y="0"/>
            <wp:positionH relativeFrom="column">
              <wp:posOffset>1627960</wp:posOffset>
            </wp:positionH>
            <wp:positionV relativeFrom="paragraph">
              <wp:posOffset>626745</wp:posOffset>
            </wp:positionV>
            <wp:extent cx="2589068" cy="262890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06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9B4">
        <w:t>Test</w:t>
      </w:r>
    </w:p>
    <w:p w14:paraId="42555840" w14:textId="7DF37B48" w:rsidR="002C0231" w:rsidRDefault="002C0231" w:rsidP="008419B4">
      <w:pPr>
        <w:pStyle w:val="Title"/>
        <w:ind w:right="-1"/>
      </w:pPr>
    </w:p>
    <w:p w14:paraId="5F2779A6" w14:textId="3499CBF6" w:rsidR="002C0231" w:rsidRDefault="002C0231" w:rsidP="008419B4">
      <w:pPr>
        <w:pStyle w:val="Title"/>
        <w:ind w:right="-1"/>
      </w:pPr>
    </w:p>
    <w:p w14:paraId="4DE5E82F" w14:textId="06FDF614" w:rsidR="002C0231" w:rsidRDefault="002C0231" w:rsidP="002C0231">
      <w:pPr>
        <w:pStyle w:val="Title"/>
        <w:ind w:right="-1"/>
        <w:jc w:val="center"/>
        <w:rPr>
          <w:noProof/>
          <w:lang w:val="en-US"/>
        </w:rPr>
      </w:pPr>
    </w:p>
    <w:p w14:paraId="621C59DB" w14:textId="77777777" w:rsidR="002C0231" w:rsidRDefault="008419B4" w:rsidP="008419B4">
      <w:pPr>
        <w:pStyle w:val="Title"/>
        <w:ind w:right="-1"/>
      </w:pPr>
      <w:r>
        <w:t>P</w:t>
      </w:r>
    </w:p>
    <w:p w14:paraId="214DE0BC" w14:textId="77777777" w:rsidR="002C0231" w:rsidRDefault="002C0231" w:rsidP="008419B4">
      <w:pPr>
        <w:pStyle w:val="Title"/>
        <w:ind w:right="-1"/>
      </w:pPr>
    </w:p>
    <w:p w14:paraId="43B34F0F" w14:textId="77777777" w:rsidR="002C0231" w:rsidRDefault="002C0231" w:rsidP="008419B4">
      <w:pPr>
        <w:pStyle w:val="Title"/>
        <w:ind w:right="-1"/>
      </w:pPr>
    </w:p>
    <w:p w14:paraId="0FE7BAB6" w14:textId="74B00F75" w:rsidR="008419B4" w:rsidRDefault="008419B4" w:rsidP="008419B4">
      <w:pPr>
        <w:pStyle w:val="Title"/>
        <w:ind w:right="-1"/>
      </w:pPr>
      <w:proofErr w:type="spellStart"/>
      <w:r>
        <w:t>roject</w:t>
      </w:r>
      <w:proofErr w:type="spellEnd"/>
    </w:p>
    <w:p w14:paraId="47F2A418" w14:textId="77777777" w:rsidR="008419B4" w:rsidRPr="002C0231" w:rsidRDefault="008419B4" w:rsidP="008419B4">
      <w:pPr>
        <w:pStyle w:val="Subtitle"/>
        <w:ind w:right="-1"/>
        <w:rPr>
          <w:b/>
          <w:color w:val="auto"/>
        </w:rPr>
      </w:pPr>
      <w:r w:rsidRPr="002C0231">
        <w:rPr>
          <w:b/>
          <w:color w:val="auto"/>
        </w:rPr>
        <w:t>Web Technologies</w:t>
      </w:r>
    </w:p>
    <w:p w14:paraId="663F44AC" w14:textId="54C0BECC" w:rsidR="00AE528B" w:rsidRPr="00AB1DE2" w:rsidRDefault="000364E7" w:rsidP="008419B4">
      <w:pPr>
        <w:pStyle w:val="Subtitle"/>
        <w:ind w:right="-1"/>
        <w:rPr>
          <w:b/>
          <w:i w:val="0"/>
          <w:color w:val="auto"/>
          <w:sz w:val="96"/>
          <w:szCs w:val="96"/>
        </w:rPr>
      </w:pPr>
      <w:r w:rsidRPr="00AB1DE2">
        <w:rPr>
          <w:b/>
          <w:color w:val="auto"/>
          <w:sz w:val="96"/>
          <w:szCs w:val="96"/>
        </w:rPr>
        <w:t>C</w:t>
      </w:r>
      <w:r w:rsidR="00AB1DE2" w:rsidRPr="00AB1DE2">
        <w:rPr>
          <w:b/>
          <w:color w:val="auto"/>
          <w:sz w:val="96"/>
          <w:szCs w:val="96"/>
        </w:rPr>
        <w:t>lient</w:t>
      </w:r>
      <w:r w:rsidRPr="00AB1DE2">
        <w:rPr>
          <w:b/>
          <w:color w:val="auto"/>
          <w:sz w:val="96"/>
          <w:szCs w:val="96"/>
        </w:rPr>
        <w:t xml:space="preserve"> S</w:t>
      </w:r>
      <w:r w:rsidR="00AB1DE2" w:rsidRPr="00AB1DE2">
        <w:rPr>
          <w:b/>
          <w:color w:val="auto"/>
          <w:sz w:val="96"/>
          <w:szCs w:val="96"/>
        </w:rPr>
        <w:t>ide</w:t>
      </w:r>
    </w:p>
    <w:p w14:paraId="3AC9D7E0" w14:textId="6C6B75CD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68E4B64B" w14:textId="77777777" w:rsidR="00453B91" w:rsidRPr="00F72843" w:rsidRDefault="00453B91" w:rsidP="00453B91">
      <w:pPr>
        <w:jc w:val="right"/>
        <w:rPr>
          <w:rFonts w:ascii="Arial" w:hAnsi="Arial" w:cs="Arial"/>
          <w:sz w:val="24"/>
          <w:szCs w:val="24"/>
          <w:lang w:val="en-AU"/>
        </w:rPr>
      </w:pPr>
    </w:p>
    <w:p w14:paraId="0A784D23" w14:textId="77777777" w:rsidR="00453B91" w:rsidRPr="00F72843" w:rsidRDefault="00453B91" w:rsidP="00453B91">
      <w:pPr>
        <w:jc w:val="right"/>
        <w:rPr>
          <w:rFonts w:ascii="Arial" w:hAnsi="Arial" w:cs="Arial"/>
          <w:sz w:val="24"/>
          <w:szCs w:val="24"/>
          <w:lang w:val="en-AU"/>
        </w:rPr>
      </w:pPr>
    </w:p>
    <w:p w14:paraId="15EF72B1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BC55B8A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16E407C3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3F703A80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27242A0C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C6F8C5E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2D268094" w14:textId="77777777" w:rsidR="00AB1DE2" w:rsidRDefault="00AB1DE2" w:rsidP="00AB1DE2">
      <w:pPr>
        <w:pStyle w:val="Heading3"/>
        <w:rPr>
          <w:color w:val="0070C0"/>
        </w:rPr>
      </w:pPr>
      <w:bookmarkStart w:id="2" w:name="_Toc386117271"/>
      <w:bookmarkStart w:id="3" w:name="_Toc386117478"/>
      <w:bookmarkStart w:id="4" w:name="_Toc17180643"/>
      <w:r>
        <w:t xml:space="preserve">INTRODUCTION </w:t>
      </w:r>
    </w:p>
    <w:p w14:paraId="3EB5016C" w14:textId="2A4B5251" w:rsidR="00146F3D" w:rsidRDefault="00146F3D" w:rsidP="00146F3D">
      <w:pPr>
        <w:jc w:val="both"/>
      </w:pPr>
      <w:r>
        <w:t xml:space="preserve">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Pebruari</w:t>
      </w:r>
      <w:proofErr w:type="spellEnd"/>
      <w:r>
        <w:t xml:space="preserve"> 20</w:t>
      </w:r>
      <w:r>
        <w:t>22</w:t>
      </w:r>
      <w:r>
        <w:t xml:space="preserve">,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Blitar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Kompeetnsi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Wilker</w:t>
      </w:r>
      <w:proofErr w:type="spellEnd"/>
      <w:r>
        <w:t xml:space="preserve"> 3 </w:t>
      </w:r>
      <w:proofErr w:type="spellStart"/>
      <w:r>
        <w:t>Jawa</w:t>
      </w:r>
      <w:proofErr w:type="spellEnd"/>
      <w:r>
        <w:t xml:space="preserve"> Timur</w:t>
      </w:r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986675">
        <w:t>kebanggan</w:t>
      </w:r>
      <w:proofErr w:type="spellEnd"/>
      <w:r w:rsidR="00986675">
        <w:t xml:space="preserve"> </w:t>
      </w:r>
      <w:proofErr w:type="spellStart"/>
      <w:r w:rsidR="00986675">
        <w:t>tersendiri</w:t>
      </w:r>
      <w:proofErr w:type="spellEnd"/>
      <w:r w:rsidR="00986675">
        <w:t xml:space="preserve"> </w:t>
      </w:r>
      <w:proofErr w:type="spellStart"/>
      <w:r w:rsidR="00986675">
        <w:t>bagi</w:t>
      </w:r>
      <w:proofErr w:type="spellEnd"/>
      <w:r w:rsidR="00986675">
        <w:t xml:space="preserve"> </w:t>
      </w:r>
      <w:proofErr w:type="spellStart"/>
      <w:r w:rsidR="00986675">
        <w:t>masyarakat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B</w:t>
      </w:r>
      <w:r w:rsidR="00986675">
        <w:t>litar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</w:t>
      </w:r>
      <w:r w:rsidR="00986675">
        <w:t xml:space="preserve">para </w:t>
      </w:r>
      <w:proofErr w:type="spellStart"/>
      <w:r w:rsidR="00986675">
        <w:t>peserta</w:t>
      </w:r>
      <w:proofErr w:type="spellEnd"/>
      <w:r w:rsidR="00986675">
        <w:t xml:space="preserve"> </w:t>
      </w:r>
      <w:proofErr w:type="spellStart"/>
      <w:r w:rsidR="00986675">
        <w:t>lomba</w:t>
      </w:r>
      <w:proofErr w:type="spellEnd"/>
      <w:r w:rsidR="00986675">
        <w:t xml:space="preserve"> </w:t>
      </w:r>
      <w:proofErr w:type="spellStart"/>
      <w:r w:rsidR="00986675">
        <w:t>dari</w:t>
      </w:r>
      <w:proofErr w:type="spellEnd"/>
      <w:r w:rsidR="00986675">
        <w:t xml:space="preserve"> </w:t>
      </w:r>
      <w:proofErr w:type="spellStart"/>
      <w:r w:rsidR="00986675">
        <w:t>berbagai</w:t>
      </w:r>
      <w:proofErr w:type="spellEnd"/>
      <w:r w:rsidR="00986675">
        <w:t xml:space="preserve"> </w:t>
      </w:r>
      <w:proofErr w:type="spellStart"/>
      <w:r w:rsidR="00986675">
        <w:t>kabupaten</w:t>
      </w:r>
      <w:proofErr w:type="spellEnd"/>
      <w:r w:rsidR="00986675">
        <w:t xml:space="preserve"> dan </w:t>
      </w:r>
      <w:proofErr w:type="spellStart"/>
      <w:r w:rsidR="00986675">
        <w:t>kota</w:t>
      </w:r>
      <w:proofErr w:type="spellEnd"/>
      <w:r>
        <w:t>.</w:t>
      </w:r>
    </w:p>
    <w:p w14:paraId="410474E9" w14:textId="205A4511" w:rsidR="00146F3D" w:rsidRDefault="00146F3D" w:rsidP="00146F3D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acara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gramStart"/>
      <w:r>
        <w:t>open source</w:t>
      </w:r>
      <w:proofErr w:type="gram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 w:rsidR="00986675">
        <w:t>pembukaan</w:t>
      </w:r>
      <w:proofErr w:type="spellEnd"/>
      <w:r w:rsidR="00986675">
        <w:t xml:space="preserve"> Skill </w:t>
      </w:r>
      <w:proofErr w:type="spellStart"/>
      <w:r w:rsidR="00986675">
        <w:t>Olimpiad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 w:rsidR="00986675">
        <w:t>kota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Ol</w:t>
      </w:r>
      <w:r w:rsidR="00986675">
        <w:t>impiad</w:t>
      </w:r>
      <w:proofErr w:type="spellEnd"/>
      <w:r>
        <w:t xml:space="preserve"> Cauldron di </w:t>
      </w:r>
      <w:proofErr w:type="spellStart"/>
      <w:r w:rsidR="00986675">
        <w:t>Blitar</w:t>
      </w:r>
      <w:proofErr w:type="spellEnd"/>
      <w:r>
        <w:t>.</w:t>
      </w:r>
    </w:p>
    <w:p w14:paraId="6305DEF7" w14:textId="77777777" w:rsidR="00146F3D" w:rsidRDefault="00146F3D" w:rsidP="00146F3D">
      <w:pPr>
        <w:jc w:val="both"/>
      </w:pP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dan </w:t>
      </w:r>
      <w:proofErr w:type="spellStart"/>
      <w:r>
        <w:t>melewati</w:t>
      </w:r>
      <w:proofErr w:type="spellEnd"/>
      <w:r>
        <w:t xml:space="preserve"> landmark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Brasil</w:t>
      </w:r>
      <w:proofErr w:type="spellEnd"/>
      <w:r>
        <w:t>.</w:t>
      </w:r>
    </w:p>
    <w:p w14:paraId="2F499EB6" w14:textId="73479F24" w:rsidR="00AB1DE2" w:rsidRDefault="00146F3D" w:rsidP="00146F3D">
      <w:pPr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game,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gameplay front-end,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game,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30540DB" w14:textId="77777777" w:rsidR="00AB1DE2" w:rsidRDefault="00AB1DE2" w:rsidP="00AB1DE2">
      <w:pPr>
        <w:pStyle w:val="Heading3"/>
      </w:pPr>
      <w:r>
        <w:t>DESCRIPTION OF PROJECT AND TASKS</w:t>
      </w:r>
    </w:p>
    <w:p w14:paraId="3A807591" w14:textId="77777777" w:rsidR="008D4FA2" w:rsidRDefault="008D4FA2" w:rsidP="00AB1DE2">
      <w:pPr>
        <w:jc w:val="both"/>
      </w:pPr>
      <w:proofErr w:type="spellStart"/>
      <w:r w:rsidRPr="008D4FA2">
        <w:t>Tugas</w:t>
      </w:r>
      <w:proofErr w:type="spellEnd"/>
      <w:r w:rsidRPr="008D4FA2">
        <w:t xml:space="preserve"> Anda </w:t>
      </w:r>
      <w:proofErr w:type="spellStart"/>
      <w:r w:rsidRPr="008D4FA2">
        <w:t>adalah</w:t>
      </w:r>
      <w:proofErr w:type="spellEnd"/>
      <w:r w:rsidRPr="008D4FA2">
        <w:t xml:space="preserve"> </w:t>
      </w:r>
      <w:proofErr w:type="spellStart"/>
      <w:r w:rsidRPr="008D4FA2">
        <w:t>menambahkan</w:t>
      </w:r>
      <w:proofErr w:type="spellEnd"/>
      <w:r w:rsidRPr="008D4FA2">
        <w:t xml:space="preserve"> </w:t>
      </w:r>
      <w:proofErr w:type="spellStart"/>
      <w:r w:rsidRPr="008D4FA2">
        <w:t>animasi</w:t>
      </w:r>
      <w:proofErr w:type="spellEnd"/>
      <w:r w:rsidRPr="008D4FA2">
        <w:t xml:space="preserve">, </w:t>
      </w:r>
      <w:proofErr w:type="spellStart"/>
      <w:r w:rsidRPr="008D4FA2">
        <w:t>kontrol</w:t>
      </w:r>
      <w:proofErr w:type="spellEnd"/>
      <w:r w:rsidRPr="008D4FA2">
        <w:t xml:space="preserve">, dan </w:t>
      </w:r>
      <w:proofErr w:type="spellStart"/>
      <w:r w:rsidRPr="008D4FA2">
        <w:t>interaktivitas</w:t>
      </w:r>
      <w:proofErr w:type="spellEnd"/>
      <w:r w:rsidRPr="008D4FA2">
        <w:t xml:space="preserve"> </w:t>
      </w:r>
      <w:proofErr w:type="spellStart"/>
      <w:r w:rsidRPr="008D4FA2">
        <w:t>ke</w:t>
      </w:r>
      <w:proofErr w:type="spellEnd"/>
      <w:r w:rsidRPr="008D4FA2">
        <w:t xml:space="preserve"> game – </w:t>
      </w:r>
      <w:proofErr w:type="spellStart"/>
      <w:r w:rsidRPr="008D4FA2">
        <w:t>memastikan</w:t>
      </w:r>
      <w:proofErr w:type="spellEnd"/>
      <w:r w:rsidRPr="008D4FA2">
        <w:t xml:space="preserve"> </w:t>
      </w:r>
      <w:proofErr w:type="spellStart"/>
      <w:r w:rsidRPr="008D4FA2">
        <w:t>bahwa</w:t>
      </w:r>
      <w:proofErr w:type="spellEnd"/>
      <w:r w:rsidRPr="008D4FA2">
        <w:t xml:space="preserve"> </w:t>
      </w:r>
      <w:proofErr w:type="spellStart"/>
      <w:r w:rsidRPr="008D4FA2">
        <w:t>pengalaman</w:t>
      </w:r>
      <w:proofErr w:type="spellEnd"/>
      <w:r w:rsidRPr="008D4FA2">
        <w:t xml:space="preserve"> </w:t>
      </w:r>
      <w:proofErr w:type="spellStart"/>
      <w:r w:rsidRPr="008D4FA2">
        <w:t>pengguna</w:t>
      </w:r>
      <w:proofErr w:type="spellEnd"/>
      <w:r w:rsidRPr="008D4FA2">
        <w:t xml:space="preserve"> yang </w:t>
      </w:r>
      <w:proofErr w:type="spellStart"/>
      <w:r w:rsidRPr="008D4FA2">
        <w:t>menarik</w:t>
      </w:r>
      <w:proofErr w:type="spellEnd"/>
      <w:r w:rsidRPr="008D4FA2">
        <w:t xml:space="preserve"> </w:t>
      </w:r>
      <w:proofErr w:type="spellStart"/>
      <w:r w:rsidRPr="008D4FA2">
        <w:t>tersedia</w:t>
      </w:r>
      <w:proofErr w:type="spellEnd"/>
      <w:r w:rsidRPr="008D4FA2">
        <w:t xml:space="preserve"> </w:t>
      </w:r>
      <w:proofErr w:type="spellStart"/>
      <w:r w:rsidRPr="008D4FA2">
        <w:t>bagi</w:t>
      </w:r>
      <w:proofErr w:type="spellEnd"/>
      <w:r w:rsidRPr="008D4FA2">
        <w:t xml:space="preserve"> </w:t>
      </w:r>
      <w:proofErr w:type="spellStart"/>
      <w:r w:rsidRPr="008D4FA2">
        <w:t>pengguna</w:t>
      </w:r>
      <w:proofErr w:type="spellEnd"/>
      <w:r w:rsidRPr="008D4FA2">
        <w:t xml:space="preserve"> </w:t>
      </w:r>
      <w:proofErr w:type="spellStart"/>
      <w:r w:rsidRPr="008D4FA2">
        <w:t>saat</w:t>
      </w:r>
      <w:proofErr w:type="spellEnd"/>
      <w:r w:rsidRPr="008D4FA2">
        <w:t xml:space="preserve"> </w:t>
      </w:r>
      <w:proofErr w:type="spellStart"/>
      <w:r w:rsidRPr="008D4FA2">
        <w:t>mereka</w:t>
      </w:r>
      <w:proofErr w:type="spellEnd"/>
      <w:r w:rsidRPr="008D4FA2">
        <w:t xml:space="preserve"> </w:t>
      </w:r>
      <w:proofErr w:type="spellStart"/>
      <w:r w:rsidRPr="008D4FA2">
        <w:t>memainkan</w:t>
      </w:r>
      <w:proofErr w:type="spellEnd"/>
      <w:r w:rsidRPr="008D4FA2">
        <w:t xml:space="preserve"> game. Anda </w:t>
      </w:r>
      <w:proofErr w:type="spellStart"/>
      <w:r w:rsidRPr="008D4FA2">
        <w:t>memiliki</w:t>
      </w:r>
      <w:proofErr w:type="spellEnd"/>
      <w:r w:rsidRPr="008D4FA2">
        <w:t xml:space="preserve"> </w:t>
      </w:r>
      <w:proofErr w:type="spellStart"/>
      <w:r w:rsidRPr="008D4FA2">
        <w:t>kebebasan</w:t>
      </w:r>
      <w:proofErr w:type="spellEnd"/>
      <w:r w:rsidRPr="008D4FA2">
        <w:t xml:space="preserve"> </w:t>
      </w:r>
      <w:proofErr w:type="spellStart"/>
      <w:r w:rsidRPr="008D4FA2">
        <w:t>untuk</w:t>
      </w:r>
      <w:proofErr w:type="spellEnd"/>
      <w:r w:rsidRPr="008D4FA2">
        <w:t xml:space="preserve"> </w:t>
      </w:r>
      <w:proofErr w:type="spellStart"/>
      <w:r w:rsidRPr="008D4FA2">
        <w:t>mengimplementasikan</w:t>
      </w:r>
      <w:proofErr w:type="spellEnd"/>
      <w:r w:rsidRPr="008D4FA2">
        <w:t xml:space="preserve"> </w:t>
      </w:r>
      <w:proofErr w:type="spellStart"/>
      <w:r w:rsidRPr="008D4FA2">
        <w:t>animasi</w:t>
      </w:r>
      <w:proofErr w:type="spellEnd"/>
      <w:r w:rsidRPr="008D4FA2">
        <w:t xml:space="preserve"> dan </w:t>
      </w:r>
      <w:proofErr w:type="spellStart"/>
      <w:r w:rsidRPr="008D4FA2">
        <w:t>pengaruh</w:t>
      </w:r>
      <w:proofErr w:type="spellEnd"/>
      <w:r w:rsidRPr="008D4FA2">
        <w:t xml:space="preserve"> yang </w:t>
      </w:r>
      <w:proofErr w:type="spellStart"/>
      <w:r w:rsidRPr="008D4FA2">
        <w:t>menurut</w:t>
      </w:r>
      <w:proofErr w:type="spellEnd"/>
      <w:r w:rsidRPr="008D4FA2">
        <w:t xml:space="preserve"> Anda </w:t>
      </w:r>
      <w:proofErr w:type="spellStart"/>
      <w:r w:rsidRPr="008D4FA2">
        <w:t>sesuai</w:t>
      </w:r>
      <w:proofErr w:type="spellEnd"/>
      <w:r w:rsidRPr="008D4FA2">
        <w:t xml:space="preserve"> </w:t>
      </w:r>
      <w:proofErr w:type="spellStart"/>
      <w:r w:rsidRPr="008D4FA2">
        <w:t>dengan</w:t>
      </w:r>
      <w:proofErr w:type="spellEnd"/>
      <w:r w:rsidRPr="008D4FA2">
        <w:t xml:space="preserve"> </w:t>
      </w:r>
      <w:proofErr w:type="spellStart"/>
      <w:r w:rsidRPr="008D4FA2">
        <w:t>desain</w:t>
      </w:r>
      <w:proofErr w:type="spellEnd"/>
      <w:r w:rsidRPr="008D4FA2">
        <w:t xml:space="preserve">, </w:t>
      </w:r>
      <w:proofErr w:type="spellStart"/>
      <w:r w:rsidRPr="008D4FA2">
        <w:t>tetapi</w:t>
      </w:r>
      <w:proofErr w:type="spellEnd"/>
      <w:r w:rsidRPr="008D4FA2">
        <w:t xml:space="preserve"> </w:t>
      </w:r>
      <w:proofErr w:type="spellStart"/>
      <w:r w:rsidRPr="008D4FA2">
        <w:t>solusi</w:t>
      </w:r>
      <w:proofErr w:type="spellEnd"/>
      <w:r w:rsidRPr="008D4FA2">
        <w:t xml:space="preserve"> Anda </w:t>
      </w:r>
      <w:proofErr w:type="spellStart"/>
      <w:r w:rsidRPr="008D4FA2">
        <w:t>harus</w:t>
      </w:r>
      <w:proofErr w:type="spellEnd"/>
      <w:r w:rsidRPr="008D4FA2">
        <w:t xml:space="preserve"> </w:t>
      </w:r>
      <w:proofErr w:type="spellStart"/>
      <w:r w:rsidRPr="008D4FA2">
        <w:t>memenuhi</w:t>
      </w:r>
      <w:proofErr w:type="spellEnd"/>
      <w:r w:rsidRPr="008D4FA2">
        <w:t xml:space="preserve"> </w:t>
      </w:r>
      <w:proofErr w:type="spellStart"/>
      <w:r w:rsidRPr="008D4FA2">
        <w:t>persyaratan</w:t>
      </w:r>
      <w:proofErr w:type="spellEnd"/>
      <w:r w:rsidRPr="008D4FA2">
        <w:t xml:space="preserve"> </w:t>
      </w:r>
      <w:proofErr w:type="spellStart"/>
      <w:r w:rsidRPr="008D4FA2">
        <w:t>berikut</w:t>
      </w:r>
      <w:proofErr w:type="spellEnd"/>
      <w:r w:rsidRPr="008D4FA2">
        <w:t>:</w:t>
      </w:r>
    </w:p>
    <w:p w14:paraId="66DCDFF1" w14:textId="45ED698F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Layar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hamparan</w:t>
      </w:r>
      <w:proofErr w:type="spellEnd"/>
      <w:r>
        <w:t xml:space="preserve"> modal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tombol</w:t>
      </w:r>
      <w:proofErr w:type="spellEnd"/>
      <w:r>
        <w:t xml:space="preserve"> "</w:t>
      </w:r>
      <w:r>
        <w:t>Start</w:t>
      </w:r>
      <w:r>
        <w:t>".</w:t>
      </w:r>
    </w:p>
    <w:p w14:paraId="428820C1" w14:textId="7EC11756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r>
        <w:t xml:space="preserve">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Olympic Cauldron.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dianimasikan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).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media/runner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Anda.</w:t>
      </w:r>
    </w:p>
    <w:p w14:paraId="7B5D5DC8" w14:textId="053C73D8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Lapangan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dan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Olympic Cauldron:</w:t>
      </w:r>
    </w:p>
    <w:p w14:paraId="47E3C169" w14:textId="7228B8C6" w:rsidR="008D4FA2" w:rsidRDefault="008D4FA2" w:rsidP="008D4FA2">
      <w:pPr>
        <w:pStyle w:val="ListParagraph"/>
        <w:numPr>
          <w:ilvl w:val="1"/>
          <w:numId w:val="35"/>
        </w:numPr>
        <w:ind w:left="426"/>
        <w:jc w:val="both"/>
      </w:pPr>
      <w:proofErr w:type="spellStart"/>
      <w:r>
        <w:t>Pertimbangkan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1, 2 dan 3 di mana </w:t>
      </w:r>
      <w:proofErr w:type="spellStart"/>
      <w:r>
        <w:t>jalur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, 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dan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077FA773" w14:textId="28FB0F89" w:rsidR="008D4FA2" w:rsidRDefault="008D4FA2" w:rsidP="008D4FA2">
      <w:pPr>
        <w:pStyle w:val="ListParagraph"/>
        <w:numPr>
          <w:ilvl w:val="1"/>
          <w:numId w:val="35"/>
        </w:numPr>
        <w:ind w:left="426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keyboard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.</w:t>
      </w:r>
    </w:p>
    <w:p w14:paraId="47479323" w14:textId="1D8D96DF" w:rsidR="008D4FA2" w:rsidRDefault="008D4FA2" w:rsidP="008D4FA2">
      <w:pPr>
        <w:pStyle w:val="ListParagraph"/>
        <w:numPr>
          <w:ilvl w:val="1"/>
          <w:numId w:val="35"/>
        </w:numPr>
        <w:ind w:left="426"/>
        <w:jc w:val="both"/>
      </w:pPr>
      <w:proofErr w:type="spellStart"/>
      <w:r>
        <w:t>Pelari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jalur</w:t>
      </w:r>
      <w:proofErr w:type="spellEnd"/>
    </w:p>
    <w:p w14:paraId="1FE46D93" w14:textId="67AAB67B" w:rsidR="008D4FA2" w:rsidRDefault="008D4FA2" w:rsidP="008D4FA2">
      <w:pPr>
        <w:pStyle w:val="ListParagraph"/>
        <w:numPr>
          <w:ilvl w:val="1"/>
          <w:numId w:val="35"/>
        </w:numPr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perspektif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3,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1 dan 2.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1,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2 dan 3.</w:t>
      </w:r>
    </w:p>
    <w:p w14:paraId="194C5B4C" w14:textId="47151502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Spasi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. Gerakan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dianimasikan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(</w:t>
      </w:r>
      <w:proofErr w:type="spellStart"/>
      <w:r>
        <w:t>membuka</w:t>
      </w:r>
      <w:proofErr w:type="spellEnd"/>
      <w:r>
        <w:t xml:space="preserve"> kaki). </w:t>
      </w:r>
      <w:proofErr w:type="spellStart"/>
      <w:r>
        <w:t>Lompatan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>).</w:t>
      </w:r>
    </w:p>
    <w:p w14:paraId="2157439C" w14:textId="3925A78D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rintangan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.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di </w:t>
      </w:r>
      <w:r w:rsidR="00555782">
        <w:t xml:space="preserve">salah </w:t>
      </w:r>
      <w:proofErr w:type="spellStart"/>
      <w:r w:rsidR="00555782">
        <w:t>satu</w:t>
      </w:r>
      <w:proofErr w:type="spellEnd"/>
      <w:r w:rsidR="00555782">
        <w:t xml:space="preserve"> </w:t>
      </w:r>
      <w:proofErr w:type="spellStart"/>
      <w:r w:rsidR="00555782">
        <w:t>jalur</w:t>
      </w:r>
      <w:proofErr w:type="spellEnd"/>
      <w:r>
        <w:t>.</w:t>
      </w:r>
    </w:p>
    <w:p w14:paraId="2BC978B6" w14:textId="1542C9EC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Pelari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melompatinya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“Game Over!” dan </w:t>
      </w:r>
      <w:proofErr w:type="spellStart"/>
      <w:r>
        <w:t>tombol</w:t>
      </w:r>
      <w:proofErr w:type="spellEnd"/>
      <w:r>
        <w:t xml:space="preserve"> "</w:t>
      </w:r>
      <w:r w:rsidR="00555782">
        <w:t>Restart</w:t>
      </w:r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6B28AB11" w14:textId="7D9D5BDE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Lari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Olympic Cauldron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berdurasi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555782">
        <w:t>antara</w:t>
      </w:r>
      <w:proofErr w:type="spellEnd"/>
      <w:r w:rsidR="00555782">
        <w:t xml:space="preserve"> </w:t>
      </w:r>
      <w:r>
        <w:t xml:space="preserve">9 </w:t>
      </w:r>
      <w:proofErr w:type="spellStart"/>
      <w:r>
        <w:t>hingga</w:t>
      </w:r>
      <w:proofErr w:type="spellEnd"/>
      <w:r>
        <w:t xml:space="preserve"> 12,00 </w:t>
      </w:r>
      <w:proofErr w:type="spellStart"/>
      <w:r>
        <w:t>detik</w:t>
      </w:r>
      <w:proofErr w:type="spellEnd"/>
      <w:r>
        <w:t>.</w:t>
      </w:r>
    </w:p>
    <w:p w14:paraId="123799EC" w14:textId="2C8281A8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,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landmark </w:t>
      </w:r>
      <w:proofErr w:type="spellStart"/>
      <w:r>
        <w:t>terkenal</w:t>
      </w:r>
      <w:proofErr w:type="spellEnd"/>
      <w:r>
        <w:t xml:space="preserve"> </w:t>
      </w:r>
      <w:r w:rsidR="00555782">
        <w:t xml:space="preserve">yang </w:t>
      </w:r>
      <w:proofErr w:type="spellStart"/>
      <w:r w:rsidR="00555782">
        <w:t>disediakan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 w:rsidR="00555782">
        <w:t>bagian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 w:rsidR="00555782">
        <w:t>landmark</w:t>
      </w:r>
      <w:r>
        <w:t xml:space="preserve"> dan </w:t>
      </w:r>
      <w:proofErr w:type="spellStart"/>
      <w:r>
        <w:t>nama</w:t>
      </w:r>
      <w:proofErr w:type="spellEnd"/>
      <w:r>
        <w:t xml:space="preserve"> </w:t>
      </w:r>
      <w:r w:rsidR="00555782">
        <w:t>landmark</w:t>
      </w:r>
      <w:r>
        <w:t xml:space="preserve"> pada </w:t>
      </w:r>
      <w:proofErr w:type="spellStart"/>
      <w:r>
        <w:t>tanda-tanda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landmark,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kemunculannya</w:t>
      </w:r>
      <w:proofErr w:type="spellEnd"/>
      <w:r>
        <w:t>:</w:t>
      </w:r>
    </w:p>
    <w:p w14:paraId="7A18B831" w14:textId="71811B27" w:rsidR="008D4FA2" w:rsidRDefault="008D4FA2" w:rsidP="00555782">
      <w:pPr>
        <w:pStyle w:val="ListParagraph"/>
        <w:numPr>
          <w:ilvl w:val="1"/>
          <w:numId w:val="35"/>
        </w:numPr>
        <w:ind w:left="851"/>
        <w:jc w:val="both"/>
      </w:pPr>
      <w:proofErr w:type="spellStart"/>
      <w:r>
        <w:t>Hutan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Amazon – Manaus – AM</w:t>
      </w:r>
    </w:p>
    <w:p w14:paraId="215F1841" w14:textId="6410076C" w:rsidR="008D4FA2" w:rsidRDefault="008D4FA2" w:rsidP="00555782">
      <w:pPr>
        <w:pStyle w:val="ListParagraph"/>
        <w:numPr>
          <w:ilvl w:val="1"/>
          <w:numId w:val="35"/>
        </w:numPr>
        <w:ind w:left="851"/>
        <w:jc w:val="both"/>
      </w:pPr>
      <w:r>
        <w:lastRenderedPageBreak/>
        <w:t xml:space="preserve">Lift </w:t>
      </w:r>
      <w:proofErr w:type="spellStart"/>
      <w:r>
        <w:t>Lacerda</w:t>
      </w:r>
      <w:proofErr w:type="spellEnd"/>
      <w:r>
        <w:t xml:space="preserve"> – Salvador – BA</w:t>
      </w:r>
    </w:p>
    <w:p w14:paraId="5832312E" w14:textId="04684FD2" w:rsidR="008D4FA2" w:rsidRDefault="008D4FA2" w:rsidP="00555782">
      <w:pPr>
        <w:pStyle w:val="ListParagraph"/>
        <w:numPr>
          <w:ilvl w:val="1"/>
          <w:numId w:val="35"/>
        </w:numPr>
        <w:ind w:left="851"/>
        <w:jc w:val="both"/>
      </w:pPr>
      <w:r>
        <w:t xml:space="preserve">Air </w:t>
      </w:r>
      <w:proofErr w:type="spellStart"/>
      <w:r>
        <w:t>Terjun</w:t>
      </w:r>
      <w:proofErr w:type="spellEnd"/>
      <w:r>
        <w:t xml:space="preserve"> Iguaçu – </w:t>
      </w:r>
      <w:proofErr w:type="spellStart"/>
      <w:r>
        <w:t>Foz</w:t>
      </w:r>
      <w:proofErr w:type="spellEnd"/>
      <w:r>
        <w:t xml:space="preserve"> do Iguaçu – PR</w:t>
      </w:r>
    </w:p>
    <w:p w14:paraId="18959B10" w14:textId="6FFA0C0D" w:rsidR="008D4FA2" w:rsidRDefault="008D4FA2" w:rsidP="00555782">
      <w:pPr>
        <w:pStyle w:val="ListParagraph"/>
        <w:numPr>
          <w:ilvl w:val="1"/>
          <w:numId w:val="35"/>
        </w:numPr>
        <w:ind w:left="851"/>
        <w:jc w:val="both"/>
      </w:pPr>
      <w:proofErr w:type="spellStart"/>
      <w:r>
        <w:t>Jembatan</w:t>
      </w:r>
      <w:proofErr w:type="spellEnd"/>
      <w:r>
        <w:t xml:space="preserve"> Cable-Stayed – São Paulo – SP</w:t>
      </w:r>
    </w:p>
    <w:p w14:paraId="3E6A7720" w14:textId="7A0A091A" w:rsidR="008D4FA2" w:rsidRDefault="005C6C9D" w:rsidP="00555782">
      <w:pPr>
        <w:pStyle w:val="ListParagraph"/>
        <w:numPr>
          <w:ilvl w:val="1"/>
          <w:numId w:val="35"/>
        </w:numPr>
        <w:ind w:left="851"/>
        <w:jc w:val="both"/>
      </w:pPr>
      <w:proofErr w:type="spellStart"/>
      <w:r>
        <w:t>Patung</w:t>
      </w:r>
      <w:proofErr w:type="spellEnd"/>
      <w:r>
        <w:t xml:space="preserve"> </w:t>
      </w:r>
      <w:proofErr w:type="spellStart"/>
      <w:r>
        <w:t>Kristus</w:t>
      </w:r>
      <w:proofErr w:type="spellEnd"/>
      <w:r w:rsidR="008D4FA2">
        <w:t xml:space="preserve"> – Rio de Janeiro – RJ</w:t>
      </w:r>
    </w:p>
    <w:p w14:paraId="1568D6F3" w14:textId="5CBA396A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r>
        <w:t xml:space="preserve">Gambar landmark dan </w:t>
      </w:r>
      <w:proofErr w:type="spellStart"/>
      <w:r>
        <w:t>namanya</w:t>
      </w:r>
      <w:proofErr w:type="spellEnd"/>
      <w:r>
        <w:t xml:space="preserve"> masing-masing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media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Anda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disembunyikan</w:t>
      </w:r>
      <w:proofErr w:type="spellEnd"/>
      <w:r>
        <w:t xml:space="preserve"> dan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melintasi</w:t>
      </w:r>
      <w:proofErr w:type="spellEnd"/>
      <w:r>
        <w:t xml:space="preserve"> </w:t>
      </w:r>
      <w:proofErr w:type="spellStart"/>
      <w:r w:rsidR="005C6C9D">
        <w:t>bagian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tengara</w:t>
      </w:r>
      <w:proofErr w:type="spellEnd"/>
      <w:r>
        <w:t>.</w:t>
      </w:r>
    </w:p>
    <w:p w14:paraId="720AF753" w14:textId="25998DBB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r>
        <w:t xml:space="preserve">Gambar Olympic Cauldron, </w:t>
      </w:r>
      <w:proofErr w:type="spellStart"/>
      <w:r>
        <w:t>tanda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Olympic Games – </w:t>
      </w:r>
      <w:proofErr w:type="spellStart"/>
      <w:r w:rsidR="005C6C9D">
        <w:t>Blitar</w:t>
      </w:r>
      <w:proofErr w:type="spellEnd"/>
      <w:r w:rsidR="005C6C9D">
        <w:t xml:space="preserve"> 2022</w:t>
      </w:r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>.</w:t>
      </w:r>
    </w:p>
    <w:p w14:paraId="29BF1D32" w14:textId="6E6A95F0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Pelari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mendaki</w:t>
      </w:r>
      <w:proofErr w:type="spellEnd"/>
      <w:r>
        <w:t xml:space="preserve"> </w:t>
      </w:r>
      <w:proofErr w:type="spellStart"/>
      <w:r>
        <w:t>bukit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Olympic Cauldron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, </w:t>
      </w:r>
      <w:proofErr w:type="spellStart"/>
      <w:r>
        <w:t>dekat</w:t>
      </w:r>
      <w:proofErr w:type="spellEnd"/>
      <w:r>
        <w:t xml:space="preserve"> </w:t>
      </w:r>
      <w:r w:rsidR="005C6C9D">
        <w:t>cauldron</w:t>
      </w:r>
      <w:r>
        <w:t xml:space="preserve"> (di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kuali</w:t>
      </w:r>
      <w:proofErr w:type="spellEnd"/>
      <w:r>
        <w:t xml:space="preserve">), dan </w:t>
      </w:r>
      <w:proofErr w:type="spellStart"/>
      <w:r>
        <w:t>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kuali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 w:rsidR="005C6C9D">
        <w:t>Blitar</w:t>
      </w:r>
      <w:proofErr w:type="spellEnd"/>
      <w:r w:rsidR="005C6C9D">
        <w:t xml:space="preserve"> 2022</w:t>
      </w:r>
      <w:r>
        <w:t xml:space="preserve">- </w:t>
      </w:r>
      <w:proofErr w:type="spellStart"/>
      <w:r>
        <w:t>Olimpiade</w:t>
      </w:r>
      <w:proofErr w:type="spellEnd"/>
      <w:r>
        <w:t xml:space="preserve">" yang </w:t>
      </w:r>
      <w:proofErr w:type="spellStart"/>
      <w:r>
        <w:t>disajikan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"Restart", yang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256FE276" w14:textId="0A960B55" w:rsidR="008D4FA2" w:rsidRDefault="008D4FA2" w:rsidP="008D4FA2">
      <w:pPr>
        <w:pStyle w:val="ListParagraph"/>
        <w:numPr>
          <w:ilvl w:val="0"/>
          <w:numId w:val="35"/>
        </w:numPr>
        <w:ind w:left="426"/>
        <w:jc w:val="both"/>
      </w:pPr>
      <w:proofErr w:type="spellStart"/>
      <w:r>
        <w:t>Aplikasi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JavaScript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konsol</w:t>
      </w:r>
      <w:proofErr w:type="spellEnd"/>
      <w:r>
        <w:t xml:space="preserve"> browser</w:t>
      </w:r>
    </w:p>
    <w:p w14:paraId="476302A8" w14:textId="3C69CE22" w:rsidR="008D4FA2" w:rsidRDefault="008D4FA2" w:rsidP="00AB1DE2">
      <w:pPr>
        <w:jc w:val="both"/>
      </w:pPr>
    </w:p>
    <w:p w14:paraId="4215C5CB" w14:textId="77777777" w:rsidR="008D4FA2" w:rsidRDefault="008D4FA2" w:rsidP="00AB1DE2">
      <w:pPr>
        <w:jc w:val="both"/>
      </w:pPr>
    </w:p>
    <w:sdt>
      <w:sdtPr>
        <w:rPr>
          <w:sz w:val="24"/>
          <w:szCs w:val="24"/>
        </w:rPr>
        <w:tag w:val="goog_rdk_81"/>
        <w:id w:val="-24875507"/>
      </w:sdtPr>
      <w:sdtEndPr/>
      <w:sdtContent>
        <w:p w14:paraId="0EDCC92F" w14:textId="77F78940" w:rsidR="00AB1DE2" w:rsidRPr="005C6C9D" w:rsidRDefault="00AB1DE2" w:rsidP="005C6C9D">
          <w:pPr>
            <w:rPr>
              <w:b/>
              <w:bCs/>
              <w:color w:val="2E74B5" w:themeColor="accent1" w:themeShade="BF"/>
            </w:rPr>
          </w:pPr>
          <w:r w:rsidRPr="005C6C9D">
            <w:rPr>
              <w:b/>
              <w:bCs/>
              <w:color w:val="2E74B5" w:themeColor="accent1" w:themeShade="BF"/>
            </w:rPr>
            <w:t>INSTRUCTIONS TO THE COMPETITOR</w:t>
          </w:r>
        </w:p>
        <w:p w14:paraId="2DA3C36A" w14:textId="1DD8BAE6" w:rsidR="005C6C9D" w:rsidRDefault="005C6C9D" w:rsidP="006616B7">
          <w:pPr>
            <w:numPr>
              <w:ilvl w:val="0"/>
              <w:numId w:val="33"/>
            </w:numPr>
            <w:spacing w:after="80"/>
            <w:jc w:val="both"/>
          </w:pPr>
          <w:r w:rsidRPr="005C6C9D">
            <w:t xml:space="preserve">Anda </w:t>
          </w:r>
          <w:proofErr w:type="spellStart"/>
          <w:r w:rsidRPr="005C6C9D">
            <w:t>harus</w:t>
          </w:r>
          <w:proofErr w:type="spellEnd"/>
          <w:r w:rsidRPr="005C6C9D">
            <w:t xml:space="preserve"> </w:t>
          </w:r>
          <w:proofErr w:type="spellStart"/>
          <w:r w:rsidRPr="005C6C9D">
            <w:t>menyertakan</w:t>
          </w:r>
          <w:proofErr w:type="spellEnd"/>
          <w:r w:rsidRPr="005C6C9D">
            <w:t xml:space="preserve"> </w:t>
          </w:r>
          <w:proofErr w:type="spellStart"/>
          <w:r w:rsidRPr="005C6C9D">
            <w:t>semua</w:t>
          </w:r>
          <w:proofErr w:type="spellEnd"/>
          <w:r w:rsidRPr="005C6C9D">
            <w:t xml:space="preserve"> media dan </w:t>
          </w:r>
          <w:proofErr w:type="spellStart"/>
          <w:r w:rsidRPr="005C6C9D">
            <w:t>konten</w:t>
          </w:r>
          <w:proofErr w:type="spellEnd"/>
          <w:r w:rsidRPr="005C6C9D">
            <w:t xml:space="preserve"> yang </w:t>
          </w:r>
          <w:proofErr w:type="spellStart"/>
          <w:r w:rsidRPr="005C6C9D">
            <w:t>disediakan</w:t>
          </w:r>
          <w:proofErr w:type="spellEnd"/>
          <w:r w:rsidRPr="005C6C9D">
            <w:t xml:space="preserve"> </w:t>
          </w:r>
          <w:proofErr w:type="spellStart"/>
          <w:r w:rsidRPr="005C6C9D">
            <w:t>untuk</w:t>
          </w:r>
          <w:proofErr w:type="spellEnd"/>
          <w:r w:rsidRPr="005C6C9D">
            <w:t xml:space="preserve"> Anda. Halaman </w:t>
          </w:r>
          <w:proofErr w:type="spellStart"/>
          <w:r w:rsidRPr="005C6C9D">
            <w:t>untuk</w:t>
          </w:r>
          <w:proofErr w:type="spellEnd"/>
          <w:r w:rsidRPr="005C6C9D">
            <w:t xml:space="preserve"> Anda </w:t>
          </w:r>
          <w:proofErr w:type="spellStart"/>
          <w:r w:rsidRPr="005C6C9D">
            <w:t>bangun</w:t>
          </w:r>
          <w:proofErr w:type="spellEnd"/>
          <w:r w:rsidRPr="005C6C9D">
            <w:t xml:space="preserve"> </w:t>
          </w:r>
          <w:proofErr w:type="spellStart"/>
          <w:r w:rsidRPr="005C6C9D">
            <w:t>tersedia</w:t>
          </w:r>
          <w:proofErr w:type="spellEnd"/>
          <w:r w:rsidRPr="005C6C9D">
            <w:t xml:space="preserve"> di </w:t>
          </w:r>
          <w:proofErr w:type="spellStart"/>
          <w:r w:rsidRPr="005C6C9D">
            <w:t>bawah</w:t>
          </w:r>
          <w:proofErr w:type="spellEnd"/>
          <w:r w:rsidRPr="005C6C9D">
            <w:t xml:space="preserve"> </w:t>
          </w:r>
          <w:proofErr w:type="spellStart"/>
          <w:r w:rsidRPr="005C6C9D">
            <w:t>direktori</w:t>
          </w:r>
          <w:proofErr w:type="spellEnd"/>
          <w:r w:rsidRPr="005C6C9D">
            <w:t xml:space="preserve"> "</w:t>
          </w:r>
          <w:r w:rsidRPr="005C6C9D">
            <w:rPr>
              <w:b/>
              <w:bCs/>
            </w:rPr>
            <w:t>Asset</w:t>
          </w:r>
          <w:r w:rsidRPr="005C6C9D">
            <w:t xml:space="preserve">". Anda </w:t>
          </w:r>
          <w:proofErr w:type="spellStart"/>
          <w:r w:rsidRPr="005C6C9D">
            <w:t>dapat</w:t>
          </w:r>
          <w:proofErr w:type="spellEnd"/>
          <w:r w:rsidRPr="005C6C9D">
            <w:t xml:space="preserve"> </w:t>
          </w:r>
          <w:proofErr w:type="spellStart"/>
          <w:r w:rsidRPr="005C6C9D">
            <w:t>memodifikasi</w:t>
          </w:r>
          <w:proofErr w:type="spellEnd"/>
          <w:r w:rsidRPr="005C6C9D">
            <w:t xml:space="preserve"> file yang </w:t>
          </w:r>
          <w:proofErr w:type="spellStart"/>
          <w:r w:rsidRPr="005C6C9D">
            <w:t>disediakan</w:t>
          </w:r>
          <w:proofErr w:type="spellEnd"/>
          <w:r w:rsidRPr="005C6C9D">
            <w:t xml:space="preserve"> </w:t>
          </w:r>
          <w:proofErr w:type="spellStart"/>
          <w:r w:rsidRPr="005C6C9D">
            <w:t>untuk</w:t>
          </w:r>
          <w:proofErr w:type="spellEnd"/>
          <w:r w:rsidRPr="005C6C9D">
            <w:t xml:space="preserve"> </w:t>
          </w:r>
          <w:proofErr w:type="spellStart"/>
          <w:r w:rsidRPr="005C6C9D">
            <w:t>menjamin</w:t>
          </w:r>
          <w:proofErr w:type="spellEnd"/>
          <w:r w:rsidRPr="005C6C9D">
            <w:t xml:space="preserve"> </w:t>
          </w:r>
          <w:proofErr w:type="spellStart"/>
          <w:r w:rsidRPr="005C6C9D">
            <w:t>fungsionalitas</w:t>
          </w:r>
          <w:proofErr w:type="spellEnd"/>
          <w:r w:rsidRPr="005C6C9D">
            <w:t xml:space="preserve"> </w:t>
          </w:r>
          <w:proofErr w:type="spellStart"/>
          <w:r w:rsidRPr="005C6C9D">
            <w:t>aplikasi</w:t>
          </w:r>
          <w:proofErr w:type="spellEnd"/>
          <w:r w:rsidRPr="005C6C9D">
            <w:t xml:space="preserve"> yang </w:t>
          </w:r>
          <w:proofErr w:type="spellStart"/>
          <w:r w:rsidRPr="005C6C9D">
            <w:t>benar</w:t>
          </w:r>
          <w:proofErr w:type="spellEnd"/>
          <w:r w:rsidRPr="005C6C9D">
            <w:t xml:space="preserve">. Anda </w:t>
          </w:r>
          <w:proofErr w:type="spellStart"/>
          <w:r w:rsidRPr="005C6C9D">
            <w:t>dapat</w:t>
          </w:r>
          <w:proofErr w:type="spellEnd"/>
          <w:r w:rsidRPr="005C6C9D">
            <w:t xml:space="preserve"> </w:t>
          </w:r>
          <w:proofErr w:type="spellStart"/>
          <w:r w:rsidRPr="005C6C9D">
            <w:t>menggunakan</w:t>
          </w:r>
          <w:proofErr w:type="spellEnd"/>
          <w:r w:rsidRPr="005C6C9D">
            <w:t xml:space="preserve"> </w:t>
          </w:r>
          <w:proofErr w:type="spellStart"/>
          <w:r w:rsidRPr="005C6C9D">
            <w:t>JQuery</w:t>
          </w:r>
          <w:proofErr w:type="spellEnd"/>
          <w:r w:rsidRPr="005C6C9D">
            <w:t xml:space="preserve"> dan </w:t>
          </w:r>
          <w:proofErr w:type="spellStart"/>
          <w:r w:rsidRPr="005C6C9D">
            <w:t>JQuery</w:t>
          </w:r>
          <w:proofErr w:type="spellEnd"/>
          <w:r w:rsidRPr="005C6C9D">
            <w:t xml:space="preserve"> UI </w:t>
          </w:r>
          <w:proofErr w:type="spellStart"/>
          <w:r w:rsidRPr="005C6C9D">
            <w:t>jika</w:t>
          </w:r>
          <w:proofErr w:type="spellEnd"/>
          <w:r w:rsidRPr="005C6C9D">
            <w:t xml:space="preserve"> Anda </w:t>
          </w:r>
          <w:proofErr w:type="spellStart"/>
          <w:r w:rsidRPr="005C6C9D">
            <w:t>merasa</w:t>
          </w:r>
          <w:proofErr w:type="spellEnd"/>
          <w:r w:rsidRPr="005C6C9D">
            <w:t xml:space="preserve"> </w:t>
          </w:r>
          <w:proofErr w:type="spellStart"/>
          <w:r w:rsidRPr="005C6C9D">
            <w:t>perlu</w:t>
          </w:r>
          <w:proofErr w:type="spellEnd"/>
        </w:p>
        <w:p w14:paraId="108520AA" w14:textId="600A7BC6" w:rsidR="006616B7" w:rsidRDefault="006616B7" w:rsidP="006616B7">
          <w:pPr>
            <w:numPr>
              <w:ilvl w:val="0"/>
              <w:numId w:val="33"/>
            </w:numPr>
            <w:spacing w:after="80"/>
            <w:jc w:val="both"/>
          </w:pPr>
          <w:proofErr w:type="spellStart"/>
          <w:r>
            <w:t>Simpan</w:t>
          </w:r>
          <w:proofErr w:type="spellEnd"/>
          <w:r>
            <w:t xml:space="preserve"> </w:t>
          </w:r>
          <w:proofErr w:type="spellStart"/>
          <w:r>
            <w:t>Pekerjaan</w:t>
          </w:r>
          <w:proofErr w:type="spellEnd"/>
          <w:r>
            <w:t xml:space="preserve"> </w:t>
          </w:r>
          <w:proofErr w:type="spellStart"/>
          <w:proofErr w:type="gramStart"/>
          <w:r>
            <w:t>anda</w:t>
          </w:r>
          <w:proofErr w:type="spellEnd"/>
          <w:r>
            <w:t xml:space="preserve">  </w:t>
          </w:r>
          <w:proofErr w:type="spellStart"/>
          <w:r>
            <w:t>ke</w:t>
          </w:r>
          <w:proofErr w:type="spellEnd"/>
          <w:proofErr w:type="gramEnd"/>
          <w:r>
            <w:t xml:space="preserve"> </w:t>
          </w:r>
          <w:proofErr w:type="spellStart"/>
          <w:r>
            <w:t>direktori</w:t>
          </w:r>
          <w:proofErr w:type="spellEnd"/>
          <w:r>
            <w:t xml:space="preserve"> dan </w:t>
          </w:r>
          <w:proofErr w:type="spellStart"/>
          <w:r>
            <w:t>beri</w:t>
          </w:r>
          <w:proofErr w:type="spellEnd"/>
          <w:r>
            <w:t xml:space="preserve"> </w:t>
          </w:r>
          <w:proofErr w:type="spellStart"/>
          <w:r>
            <w:t>nama</w:t>
          </w:r>
          <w:proofErr w:type="spellEnd"/>
          <w:r w:rsidRPr="006616B7">
            <w:t xml:space="preserve"> "</w:t>
          </w:r>
          <w:r>
            <w:rPr>
              <w:b/>
            </w:rPr>
            <w:t>XX_CLIENT_SIDE_</w:t>
          </w:r>
          <w:r w:rsidRPr="006616B7">
            <w:t xml:space="preserve">". </w:t>
          </w:r>
          <w:proofErr w:type="spellStart"/>
          <w:r>
            <w:t>Dengan</w:t>
          </w:r>
          <w:proofErr w:type="spellEnd"/>
          <w:r>
            <w:t xml:space="preserve"> XX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nomor</w:t>
          </w:r>
          <w:proofErr w:type="spellEnd"/>
          <w:r>
            <w:t xml:space="preserve"> </w:t>
          </w:r>
          <w:proofErr w:type="spellStart"/>
          <w:r>
            <w:t>meja</w:t>
          </w:r>
          <w:proofErr w:type="spellEnd"/>
          <w:r>
            <w:t xml:space="preserve"> </w:t>
          </w:r>
          <w:proofErr w:type="spellStart"/>
          <w:r>
            <w:t>anda</w:t>
          </w:r>
          <w:proofErr w:type="spellEnd"/>
          <w:r>
            <w:t xml:space="preserve">. </w:t>
          </w:r>
          <w:proofErr w:type="spellStart"/>
          <w:r w:rsidRPr="006616B7">
            <w:t>Pastikan</w:t>
          </w:r>
          <w:proofErr w:type="spellEnd"/>
          <w:r w:rsidRPr="006616B7">
            <w:t xml:space="preserve"> file </w:t>
          </w:r>
          <w:proofErr w:type="spellStart"/>
          <w:r w:rsidRPr="006616B7">
            <w:t>utama</w:t>
          </w:r>
          <w:proofErr w:type="spellEnd"/>
          <w:r w:rsidRPr="006616B7">
            <w:t xml:space="preserve"> Anda </w:t>
          </w:r>
          <w:proofErr w:type="spellStart"/>
          <w:r w:rsidRPr="006616B7">
            <w:t>bernama</w:t>
          </w:r>
          <w:proofErr w:type="spellEnd"/>
          <w:r w:rsidRPr="006616B7">
            <w:t xml:space="preserve"> index.html </w:t>
          </w:r>
        </w:p>
        <w:p w14:paraId="70966042" w14:textId="77777777" w:rsidR="00AB1DE2" w:rsidRDefault="00AB1DE2" w:rsidP="00AB1DE2">
          <w:pPr>
            <w:rPr>
              <w:lang w:val="id-ID"/>
            </w:rPr>
          </w:pPr>
        </w:p>
        <w:p w14:paraId="214E6751" w14:textId="03DB98E1" w:rsidR="005C77F4" w:rsidRPr="005C77F4" w:rsidRDefault="008644F2" w:rsidP="005C77F4">
          <w:pPr>
            <w:rPr>
              <w:sz w:val="24"/>
              <w:szCs w:val="24"/>
            </w:rPr>
          </w:pPr>
        </w:p>
      </w:sdtContent>
    </w:sdt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sectPr w:rsidR="005C77F4" w:rsidRPr="005C77F4" w:rsidSect="00D2122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E26F" w14:textId="77777777" w:rsidR="008644F2" w:rsidRDefault="008644F2" w:rsidP="00313492">
      <w:r>
        <w:separator/>
      </w:r>
    </w:p>
    <w:p w14:paraId="0ECEA4C7" w14:textId="77777777" w:rsidR="008644F2" w:rsidRDefault="008644F2" w:rsidP="00313492"/>
    <w:p w14:paraId="289421DD" w14:textId="77777777" w:rsidR="008644F2" w:rsidRDefault="008644F2"/>
    <w:p w14:paraId="55E3DE45" w14:textId="77777777" w:rsidR="008644F2" w:rsidRDefault="008644F2"/>
    <w:p w14:paraId="21D2E5BE" w14:textId="77777777" w:rsidR="008644F2" w:rsidRDefault="008644F2" w:rsidP="00887C3D"/>
    <w:p w14:paraId="32C47A59" w14:textId="77777777" w:rsidR="008644F2" w:rsidRDefault="008644F2" w:rsidP="00887C3D"/>
  </w:endnote>
  <w:endnote w:type="continuationSeparator" w:id="0">
    <w:p w14:paraId="456EB647" w14:textId="77777777" w:rsidR="008644F2" w:rsidRDefault="008644F2" w:rsidP="00313492">
      <w:r>
        <w:continuationSeparator/>
      </w:r>
    </w:p>
    <w:p w14:paraId="4353AD2A" w14:textId="77777777" w:rsidR="008644F2" w:rsidRDefault="008644F2" w:rsidP="00313492"/>
    <w:p w14:paraId="7C270942" w14:textId="77777777" w:rsidR="008644F2" w:rsidRDefault="008644F2"/>
    <w:p w14:paraId="009B237D" w14:textId="77777777" w:rsidR="008644F2" w:rsidRDefault="008644F2"/>
    <w:p w14:paraId="5AAD2549" w14:textId="77777777" w:rsidR="008644F2" w:rsidRDefault="008644F2" w:rsidP="00887C3D"/>
    <w:p w14:paraId="3F7C482C" w14:textId="77777777" w:rsidR="008644F2" w:rsidRDefault="008644F2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316452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48BF784C" w:rsidR="00316452" w:rsidRDefault="00C33DEF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567032">
            <w:rPr>
              <w:rFonts w:ascii="Frutiger LT Com 45 Light" w:hAnsi="Frutiger LT Com 45 Light"/>
              <w:sz w:val="14"/>
            </w:rPr>
            <w:t xml:space="preserve">07 </w:t>
          </w:r>
          <w:proofErr w:type="spellStart"/>
          <w:r w:rsidR="00567032">
            <w:rPr>
              <w:rFonts w:ascii="Frutiger LT Com 45 Light" w:hAnsi="Frutiger LT Com 45 Light"/>
              <w:sz w:val="14"/>
            </w:rPr>
            <w:t>Pebruari</w:t>
          </w:r>
          <w:proofErr w:type="spellEnd"/>
          <w:r w:rsidR="00567032">
            <w:rPr>
              <w:rFonts w:ascii="Frutiger LT Com 45 Light" w:hAnsi="Frutiger LT Com 45 Light"/>
              <w:sz w:val="14"/>
            </w:rPr>
            <w:t xml:space="preserve"> 2022</w:t>
          </w:r>
        </w:p>
        <w:p w14:paraId="53812AFB" w14:textId="485C9080" w:rsidR="00316452" w:rsidRPr="00D2122D" w:rsidRDefault="00F06D6E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WILKER </w:t>
          </w:r>
          <w:r w:rsidR="00C33DEF">
            <w:rPr>
              <w:rFonts w:ascii="Frutiger LT Com 45 Light" w:hAnsi="Frutiger LT Com 45 Light"/>
              <w:sz w:val="14"/>
            </w:rPr>
            <w:t xml:space="preserve">3_Client </w:t>
          </w:r>
          <w:proofErr w:type="spellStart"/>
          <w:r w:rsidR="00C33DEF">
            <w:rPr>
              <w:rFonts w:ascii="Frutiger LT Com 45 Light" w:hAnsi="Frutiger LT Com 45 Light"/>
              <w:sz w:val="14"/>
            </w:rPr>
            <w:t>SIde</w:t>
          </w:r>
          <w:proofErr w:type="spellEnd"/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316452" w:rsidRDefault="00316452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B94D3C0" w:rsidR="00316452" w:rsidRPr="00D2122D" w:rsidRDefault="00316452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Web Technology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316452" w:rsidRPr="00D2122D" w:rsidRDefault="00316452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9B16FF">
            <w:rPr>
              <w:rFonts w:ascii="Frutiger LT Com 45 Light" w:hAnsi="Frutiger LT Com 45 Light"/>
              <w:noProof/>
              <w:sz w:val="14"/>
            </w:rPr>
            <w:t>3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9B16FF"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316452" w:rsidRPr="006A388C" w:rsidRDefault="00316452" w:rsidP="006A3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230A" w14:textId="541A8C6B" w:rsidR="00316452" w:rsidRPr="00453B91" w:rsidRDefault="00316452" w:rsidP="007575B9">
    <w:pPr>
      <w:pStyle w:val="Footer"/>
      <w:rPr>
        <w:lang w:val="en-AU"/>
      </w:rPr>
    </w:pPr>
    <w:r>
      <w:rPr>
        <w:lang w:val="en-AU"/>
      </w:rPr>
      <w:t>WILKER 3_Speed_Test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4053" w14:textId="77777777" w:rsidR="008644F2" w:rsidRDefault="008644F2">
      <w:r>
        <w:separator/>
      </w:r>
    </w:p>
    <w:p w14:paraId="0CEE8CEB" w14:textId="77777777" w:rsidR="008644F2" w:rsidRDefault="008644F2"/>
    <w:p w14:paraId="36A0C1E7" w14:textId="77777777" w:rsidR="008644F2" w:rsidRDefault="008644F2" w:rsidP="00887C3D"/>
    <w:p w14:paraId="503B8D0A" w14:textId="77777777" w:rsidR="008644F2" w:rsidRDefault="008644F2" w:rsidP="00887C3D"/>
  </w:footnote>
  <w:footnote w:type="continuationSeparator" w:id="0">
    <w:p w14:paraId="39D8F875" w14:textId="77777777" w:rsidR="008644F2" w:rsidRDefault="008644F2" w:rsidP="00313492">
      <w:r>
        <w:continuationSeparator/>
      </w:r>
    </w:p>
    <w:p w14:paraId="53C06E81" w14:textId="77777777" w:rsidR="008644F2" w:rsidRDefault="008644F2" w:rsidP="00313492"/>
    <w:p w14:paraId="185C2814" w14:textId="77777777" w:rsidR="008644F2" w:rsidRDefault="008644F2"/>
    <w:p w14:paraId="227A393F" w14:textId="77777777" w:rsidR="008644F2" w:rsidRDefault="008644F2"/>
    <w:p w14:paraId="45F2DF48" w14:textId="77777777" w:rsidR="008644F2" w:rsidRDefault="008644F2" w:rsidP="00887C3D"/>
    <w:p w14:paraId="116CAC3E" w14:textId="77777777" w:rsidR="008644F2" w:rsidRDefault="008644F2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C594" w14:textId="77777777" w:rsidR="00316452" w:rsidRDefault="00316452" w:rsidP="00313492">
    <w:pPr>
      <w:pStyle w:val="Header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1325A7AF">
          <wp:simplePos x="0" y="0"/>
          <wp:positionH relativeFrom="page">
            <wp:posOffset>6237826</wp:posOffset>
          </wp:positionH>
          <wp:positionV relativeFrom="page">
            <wp:posOffset>723900</wp:posOffset>
          </wp:positionV>
          <wp:extent cx="722847" cy="733968"/>
          <wp:effectExtent l="0" t="0" r="1270" b="9525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847" cy="733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B6E7" w14:textId="77777777" w:rsidR="00316452" w:rsidRDefault="00316452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AFBC18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B754642"/>
    <w:multiLevelType w:val="hybridMultilevel"/>
    <w:tmpl w:val="1DF24ED6"/>
    <w:lvl w:ilvl="0" w:tplc="040A000F">
      <w:start w:val="1"/>
      <w:numFmt w:val="decimal"/>
      <w:lvlText w:val="%1."/>
      <w:lvlJc w:val="left"/>
      <w:pPr>
        <w:ind w:left="2880" w:hanging="360"/>
      </w:pPr>
    </w:lvl>
    <w:lvl w:ilvl="1" w:tplc="040A0019" w:tentative="1">
      <w:start w:val="1"/>
      <w:numFmt w:val="lowerLetter"/>
      <w:lvlText w:val="%2."/>
      <w:lvlJc w:val="left"/>
      <w:pPr>
        <w:ind w:left="3600" w:hanging="360"/>
      </w:pPr>
    </w:lvl>
    <w:lvl w:ilvl="2" w:tplc="040A001B" w:tentative="1">
      <w:start w:val="1"/>
      <w:numFmt w:val="lowerRoman"/>
      <w:lvlText w:val="%3."/>
      <w:lvlJc w:val="right"/>
      <w:pPr>
        <w:ind w:left="4320" w:hanging="180"/>
      </w:pPr>
    </w:lvl>
    <w:lvl w:ilvl="3" w:tplc="040A000F" w:tentative="1">
      <w:start w:val="1"/>
      <w:numFmt w:val="decimal"/>
      <w:lvlText w:val="%4."/>
      <w:lvlJc w:val="left"/>
      <w:pPr>
        <w:ind w:left="5040" w:hanging="360"/>
      </w:pPr>
    </w:lvl>
    <w:lvl w:ilvl="4" w:tplc="040A0019" w:tentative="1">
      <w:start w:val="1"/>
      <w:numFmt w:val="lowerLetter"/>
      <w:lvlText w:val="%5."/>
      <w:lvlJc w:val="left"/>
      <w:pPr>
        <w:ind w:left="5760" w:hanging="360"/>
      </w:pPr>
    </w:lvl>
    <w:lvl w:ilvl="5" w:tplc="040A001B" w:tentative="1">
      <w:start w:val="1"/>
      <w:numFmt w:val="lowerRoman"/>
      <w:lvlText w:val="%6."/>
      <w:lvlJc w:val="right"/>
      <w:pPr>
        <w:ind w:left="6480" w:hanging="180"/>
      </w:pPr>
    </w:lvl>
    <w:lvl w:ilvl="6" w:tplc="040A000F" w:tentative="1">
      <w:start w:val="1"/>
      <w:numFmt w:val="decimal"/>
      <w:lvlText w:val="%7."/>
      <w:lvlJc w:val="left"/>
      <w:pPr>
        <w:ind w:left="7200" w:hanging="360"/>
      </w:pPr>
    </w:lvl>
    <w:lvl w:ilvl="7" w:tplc="040A0019" w:tentative="1">
      <w:start w:val="1"/>
      <w:numFmt w:val="lowerLetter"/>
      <w:lvlText w:val="%8."/>
      <w:lvlJc w:val="left"/>
      <w:pPr>
        <w:ind w:left="7920" w:hanging="360"/>
      </w:pPr>
    </w:lvl>
    <w:lvl w:ilvl="8" w:tplc="0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2B851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1F3454"/>
    <w:multiLevelType w:val="multilevel"/>
    <w:tmpl w:val="02302D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CBF0359"/>
    <w:multiLevelType w:val="multilevel"/>
    <w:tmpl w:val="5A003E5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343D4CFC"/>
    <w:multiLevelType w:val="hybridMultilevel"/>
    <w:tmpl w:val="2538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26AB1"/>
    <w:multiLevelType w:val="multilevel"/>
    <w:tmpl w:val="BB5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5F2097"/>
    <w:multiLevelType w:val="hybridMultilevel"/>
    <w:tmpl w:val="3E8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AACC7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E15E2"/>
    <w:multiLevelType w:val="multilevel"/>
    <w:tmpl w:val="802A5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9368E"/>
    <w:multiLevelType w:val="multilevel"/>
    <w:tmpl w:val="556EC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60749"/>
    <w:multiLevelType w:val="multilevel"/>
    <w:tmpl w:val="32706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208B4"/>
    <w:multiLevelType w:val="hybridMultilevel"/>
    <w:tmpl w:val="8A764134"/>
    <w:lvl w:ilvl="0" w:tplc="DFFC7E4C">
      <w:start w:val="5"/>
      <w:numFmt w:val="bullet"/>
      <w:lvlText w:val="-"/>
      <w:lvlJc w:val="left"/>
      <w:pPr>
        <w:ind w:left="76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5F580A"/>
    <w:multiLevelType w:val="multilevel"/>
    <w:tmpl w:val="8A04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E86C81"/>
    <w:multiLevelType w:val="multilevel"/>
    <w:tmpl w:val="DBAC1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6E2876"/>
    <w:multiLevelType w:val="multilevel"/>
    <w:tmpl w:val="02302D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 w15:restartNumberingAfterBreak="0">
    <w:nsid w:val="770A06F2"/>
    <w:multiLevelType w:val="hybridMultilevel"/>
    <w:tmpl w:val="5BC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544CC"/>
    <w:multiLevelType w:val="multilevel"/>
    <w:tmpl w:val="1CF2C42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4" w15:restartNumberingAfterBreak="0">
    <w:nsid w:val="7FD02311"/>
    <w:multiLevelType w:val="hybridMultilevel"/>
    <w:tmpl w:val="C70CB95C"/>
    <w:lvl w:ilvl="0" w:tplc="833AC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22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30"/>
  </w:num>
  <w:num w:numId="19">
    <w:abstractNumId w:val="17"/>
  </w:num>
  <w:num w:numId="20">
    <w:abstractNumId w:val="27"/>
  </w:num>
  <w:num w:numId="21">
    <w:abstractNumId w:val="13"/>
  </w:num>
  <w:num w:numId="22">
    <w:abstractNumId w:val="12"/>
  </w:num>
  <w:num w:numId="23">
    <w:abstractNumId w:val="28"/>
  </w:num>
  <w:num w:numId="24">
    <w:abstractNumId w:val="20"/>
  </w:num>
  <w:num w:numId="25">
    <w:abstractNumId w:val="32"/>
  </w:num>
  <w:num w:numId="26">
    <w:abstractNumId w:val="34"/>
  </w:num>
  <w:num w:numId="27">
    <w:abstractNumId w:val="29"/>
  </w:num>
  <w:num w:numId="28">
    <w:abstractNumId w:val="24"/>
  </w:num>
  <w:num w:numId="29">
    <w:abstractNumId w:val="25"/>
  </w:num>
  <w:num w:numId="30">
    <w:abstractNumId w:val="16"/>
  </w:num>
  <w:num w:numId="31">
    <w:abstractNumId w:val="26"/>
  </w:num>
  <w:num w:numId="32">
    <w:abstractNumId w:val="33"/>
  </w:num>
  <w:num w:numId="33">
    <w:abstractNumId w:val="14"/>
  </w:num>
  <w:num w:numId="34">
    <w:abstractNumId w:val="31"/>
  </w:num>
  <w:num w:numId="35">
    <w:abstractNumId w:val="1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5FED"/>
    <w:rsid w:val="00006EFF"/>
    <w:rsid w:val="00015ACC"/>
    <w:rsid w:val="00021530"/>
    <w:rsid w:val="0003398B"/>
    <w:rsid w:val="0003526B"/>
    <w:rsid w:val="000364E7"/>
    <w:rsid w:val="00036A02"/>
    <w:rsid w:val="00037608"/>
    <w:rsid w:val="000454A7"/>
    <w:rsid w:val="00050DCE"/>
    <w:rsid w:val="000516DF"/>
    <w:rsid w:val="00051B76"/>
    <w:rsid w:val="00052F6D"/>
    <w:rsid w:val="00057B12"/>
    <w:rsid w:val="00071AA7"/>
    <w:rsid w:val="00073A95"/>
    <w:rsid w:val="00077F5E"/>
    <w:rsid w:val="0008711F"/>
    <w:rsid w:val="000904D1"/>
    <w:rsid w:val="000947DE"/>
    <w:rsid w:val="0009562E"/>
    <w:rsid w:val="000A211A"/>
    <w:rsid w:val="000A5939"/>
    <w:rsid w:val="000A6200"/>
    <w:rsid w:val="000D576D"/>
    <w:rsid w:val="000E219D"/>
    <w:rsid w:val="000F4A5C"/>
    <w:rsid w:val="00101A2D"/>
    <w:rsid w:val="00114526"/>
    <w:rsid w:val="0011686C"/>
    <w:rsid w:val="001172EF"/>
    <w:rsid w:val="0012553C"/>
    <w:rsid w:val="00132E1C"/>
    <w:rsid w:val="00134547"/>
    <w:rsid w:val="00134C28"/>
    <w:rsid w:val="00144D7C"/>
    <w:rsid w:val="00146F3D"/>
    <w:rsid w:val="0014751A"/>
    <w:rsid w:val="00152E9C"/>
    <w:rsid w:val="00154150"/>
    <w:rsid w:val="001563A6"/>
    <w:rsid w:val="00156CA1"/>
    <w:rsid w:val="001571FB"/>
    <w:rsid w:val="0017367C"/>
    <w:rsid w:val="00174D30"/>
    <w:rsid w:val="00183BCA"/>
    <w:rsid w:val="00185821"/>
    <w:rsid w:val="00192D2B"/>
    <w:rsid w:val="001A1E98"/>
    <w:rsid w:val="001A545D"/>
    <w:rsid w:val="001A554B"/>
    <w:rsid w:val="001C21D5"/>
    <w:rsid w:val="001C2556"/>
    <w:rsid w:val="001C5228"/>
    <w:rsid w:val="001C5DCA"/>
    <w:rsid w:val="001C5F88"/>
    <w:rsid w:val="001C6B44"/>
    <w:rsid w:val="001E4FDC"/>
    <w:rsid w:val="001F2B7E"/>
    <w:rsid w:val="001F677A"/>
    <w:rsid w:val="00203A10"/>
    <w:rsid w:val="002057EF"/>
    <w:rsid w:val="00215CF1"/>
    <w:rsid w:val="00221AC5"/>
    <w:rsid w:val="00230A49"/>
    <w:rsid w:val="002335AB"/>
    <w:rsid w:val="00247534"/>
    <w:rsid w:val="00264847"/>
    <w:rsid w:val="00271388"/>
    <w:rsid w:val="00274F03"/>
    <w:rsid w:val="0029108F"/>
    <w:rsid w:val="00291AC7"/>
    <w:rsid w:val="00294DA2"/>
    <w:rsid w:val="002A14D1"/>
    <w:rsid w:val="002A162B"/>
    <w:rsid w:val="002A35E9"/>
    <w:rsid w:val="002B1320"/>
    <w:rsid w:val="002C0231"/>
    <w:rsid w:val="002C0708"/>
    <w:rsid w:val="002C5917"/>
    <w:rsid w:val="002D07E2"/>
    <w:rsid w:val="002D4A7A"/>
    <w:rsid w:val="002D6E62"/>
    <w:rsid w:val="002E44B5"/>
    <w:rsid w:val="002F5F46"/>
    <w:rsid w:val="0030148D"/>
    <w:rsid w:val="003050B5"/>
    <w:rsid w:val="003074F8"/>
    <w:rsid w:val="00310983"/>
    <w:rsid w:val="003120B5"/>
    <w:rsid w:val="003133A3"/>
    <w:rsid w:val="00313492"/>
    <w:rsid w:val="003147E8"/>
    <w:rsid w:val="00316452"/>
    <w:rsid w:val="0032135D"/>
    <w:rsid w:val="00325492"/>
    <w:rsid w:val="00340348"/>
    <w:rsid w:val="00356625"/>
    <w:rsid w:val="00357685"/>
    <w:rsid w:val="00357CB1"/>
    <w:rsid w:val="00364EA0"/>
    <w:rsid w:val="0038099A"/>
    <w:rsid w:val="00383205"/>
    <w:rsid w:val="00385D0A"/>
    <w:rsid w:val="003945CD"/>
    <w:rsid w:val="003A22EE"/>
    <w:rsid w:val="003B005A"/>
    <w:rsid w:val="003C6E35"/>
    <w:rsid w:val="003F0A9F"/>
    <w:rsid w:val="0040746F"/>
    <w:rsid w:val="00413188"/>
    <w:rsid w:val="004131BB"/>
    <w:rsid w:val="004137EE"/>
    <w:rsid w:val="0041565E"/>
    <w:rsid w:val="00421D18"/>
    <w:rsid w:val="004264F9"/>
    <w:rsid w:val="00433DFD"/>
    <w:rsid w:val="004521B7"/>
    <w:rsid w:val="00453B91"/>
    <w:rsid w:val="004605D7"/>
    <w:rsid w:val="00462CB3"/>
    <w:rsid w:val="00470937"/>
    <w:rsid w:val="00471863"/>
    <w:rsid w:val="00472F2E"/>
    <w:rsid w:val="00475DE8"/>
    <w:rsid w:val="004964E5"/>
    <w:rsid w:val="004A5163"/>
    <w:rsid w:val="004A5664"/>
    <w:rsid w:val="004B6102"/>
    <w:rsid w:val="004B6219"/>
    <w:rsid w:val="004C529D"/>
    <w:rsid w:val="004C696F"/>
    <w:rsid w:val="004C77A7"/>
    <w:rsid w:val="004D3337"/>
    <w:rsid w:val="004D41D3"/>
    <w:rsid w:val="004D74CF"/>
    <w:rsid w:val="004E0D89"/>
    <w:rsid w:val="004E2AC4"/>
    <w:rsid w:val="004F2D48"/>
    <w:rsid w:val="00512293"/>
    <w:rsid w:val="0051761D"/>
    <w:rsid w:val="00521D12"/>
    <w:rsid w:val="00534780"/>
    <w:rsid w:val="0053527F"/>
    <w:rsid w:val="00541092"/>
    <w:rsid w:val="00543CCB"/>
    <w:rsid w:val="005448B3"/>
    <w:rsid w:val="005509FE"/>
    <w:rsid w:val="00555782"/>
    <w:rsid w:val="00563860"/>
    <w:rsid w:val="00563A0C"/>
    <w:rsid w:val="0056462B"/>
    <w:rsid w:val="00566ECF"/>
    <w:rsid w:val="00567032"/>
    <w:rsid w:val="00567BF1"/>
    <w:rsid w:val="00567EC0"/>
    <w:rsid w:val="005707C0"/>
    <w:rsid w:val="00575F7A"/>
    <w:rsid w:val="00576428"/>
    <w:rsid w:val="00591304"/>
    <w:rsid w:val="005969F5"/>
    <w:rsid w:val="005B6E49"/>
    <w:rsid w:val="005C1F3D"/>
    <w:rsid w:val="005C6C9D"/>
    <w:rsid w:val="005C77F4"/>
    <w:rsid w:val="005C7E6F"/>
    <w:rsid w:val="005D1C26"/>
    <w:rsid w:val="005F01CC"/>
    <w:rsid w:val="005F1365"/>
    <w:rsid w:val="005F4CBB"/>
    <w:rsid w:val="00610D35"/>
    <w:rsid w:val="00611A74"/>
    <w:rsid w:val="00611E8B"/>
    <w:rsid w:val="00621407"/>
    <w:rsid w:val="00622F48"/>
    <w:rsid w:val="0062412F"/>
    <w:rsid w:val="00627A07"/>
    <w:rsid w:val="00627E3D"/>
    <w:rsid w:val="00636782"/>
    <w:rsid w:val="00650C8E"/>
    <w:rsid w:val="006616B7"/>
    <w:rsid w:val="006641A5"/>
    <w:rsid w:val="0067352E"/>
    <w:rsid w:val="00673AA4"/>
    <w:rsid w:val="006805C1"/>
    <w:rsid w:val="00680D27"/>
    <w:rsid w:val="00692D20"/>
    <w:rsid w:val="00692DC1"/>
    <w:rsid w:val="00694039"/>
    <w:rsid w:val="00695335"/>
    <w:rsid w:val="006A0E57"/>
    <w:rsid w:val="006A2EA1"/>
    <w:rsid w:val="006A388C"/>
    <w:rsid w:val="006B263E"/>
    <w:rsid w:val="006C6F7F"/>
    <w:rsid w:val="006E1EA4"/>
    <w:rsid w:val="006E26EF"/>
    <w:rsid w:val="006E4BBE"/>
    <w:rsid w:val="006E6145"/>
    <w:rsid w:val="006E7810"/>
    <w:rsid w:val="007004AE"/>
    <w:rsid w:val="007022AD"/>
    <w:rsid w:val="00727CEB"/>
    <w:rsid w:val="00731502"/>
    <w:rsid w:val="007315D0"/>
    <w:rsid w:val="00731714"/>
    <w:rsid w:val="00751256"/>
    <w:rsid w:val="007575B9"/>
    <w:rsid w:val="00766B2A"/>
    <w:rsid w:val="00766D9D"/>
    <w:rsid w:val="00782FB5"/>
    <w:rsid w:val="00790EFE"/>
    <w:rsid w:val="007A4C1D"/>
    <w:rsid w:val="007B0FF3"/>
    <w:rsid w:val="007B3555"/>
    <w:rsid w:val="007B5DEF"/>
    <w:rsid w:val="007B7975"/>
    <w:rsid w:val="007C0CE7"/>
    <w:rsid w:val="007C186C"/>
    <w:rsid w:val="007C4BB2"/>
    <w:rsid w:val="007C603C"/>
    <w:rsid w:val="007E70CF"/>
    <w:rsid w:val="007F212B"/>
    <w:rsid w:val="0080465B"/>
    <w:rsid w:val="008123B7"/>
    <w:rsid w:val="008215DD"/>
    <w:rsid w:val="0083377F"/>
    <w:rsid w:val="00835430"/>
    <w:rsid w:val="008362E2"/>
    <w:rsid w:val="0084016A"/>
    <w:rsid w:val="00840836"/>
    <w:rsid w:val="008419B4"/>
    <w:rsid w:val="008429C5"/>
    <w:rsid w:val="00860C67"/>
    <w:rsid w:val="00861273"/>
    <w:rsid w:val="008644F2"/>
    <w:rsid w:val="008766D2"/>
    <w:rsid w:val="00881ABB"/>
    <w:rsid w:val="00887C3D"/>
    <w:rsid w:val="00890C66"/>
    <w:rsid w:val="008923F2"/>
    <w:rsid w:val="00897C0B"/>
    <w:rsid w:val="008A2CAE"/>
    <w:rsid w:val="008A2F66"/>
    <w:rsid w:val="008A3942"/>
    <w:rsid w:val="008B249E"/>
    <w:rsid w:val="008B7024"/>
    <w:rsid w:val="008D4FA2"/>
    <w:rsid w:val="008E0270"/>
    <w:rsid w:val="008F5CF8"/>
    <w:rsid w:val="008F70C4"/>
    <w:rsid w:val="009026A4"/>
    <w:rsid w:val="00917EFE"/>
    <w:rsid w:val="009225FF"/>
    <w:rsid w:val="0092564F"/>
    <w:rsid w:val="009264EC"/>
    <w:rsid w:val="00926622"/>
    <w:rsid w:val="00926C56"/>
    <w:rsid w:val="0093560C"/>
    <w:rsid w:val="009356C1"/>
    <w:rsid w:val="00941F91"/>
    <w:rsid w:val="00954D0C"/>
    <w:rsid w:val="0095786C"/>
    <w:rsid w:val="00966D5E"/>
    <w:rsid w:val="0098297B"/>
    <w:rsid w:val="00986675"/>
    <w:rsid w:val="00987A9F"/>
    <w:rsid w:val="00996467"/>
    <w:rsid w:val="009B16FF"/>
    <w:rsid w:val="009B26E8"/>
    <w:rsid w:val="009B2911"/>
    <w:rsid w:val="009B66B6"/>
    <w:rsid w:val="009B789E"/>
    <w:rsid w:val="009C17BB"/>
    <w:rsid w:val="009D0D06"/>
    <w:rsid w:val="009D73A4"/>
    <w:rsid w:val="009E0736"/>
    <w:rsid w:val="009F0361"/>
    <w:rsid w:val="00A004B3"/>
    <w:rsid w:val="00A05685"/>
    <w:rsid w:val="00A07901"/>
    <w:rsid w:val="00A27869"/>
    <w:rsid w:val="00A44C3F"/>
    <w:rsid w:val="00A537FA"/>
    <w:rsid w:val="00A63788"/>
    <w:rsid w:val="00A6669C"/>
    <w:rsid w:val="00A72DE0"/>
    <w:rsid w:val="00A77570"/>
    <w:rsid w:val="00A77843"/>
    <w:rsid w:val="00A77E62"/>
    <w:rsid w:val="00A8308C"/>
    <w:rsid w:val="00A90B15"/>
    <w:rsid w:val="00A935D0"/>
    <w:rsid w:val="00A96AFC"/>
    <w:rsid w:val="00AA069F"/>
    <w:rsid w:val="00AA2551"/>
    <w:rsid w:val="00AA54BB"/>
    <w:rsid w:val="00AB1DE2"/>
    <w:rsid w:val="00AC0B53"/>
    <w:rsid w:val="00AC3721"/>
    <w:rsid w:val="00AC4563"/>
    <w:rsid w:val="00AC6513"/>
    <w:rsid w:val="00AE25EA"/>
    <w:rsid w:val="00AE528B"/>
    <w:rsid w:val="00AE5E57"/>
    <w:rsid w:val="00AF093C"/>
    <w:rsid w:val="00B019EC"/>
    <w:rsid w:val="00B11358"/>
    <w:rsid w:val="00B27FCE"/>
    <w:rsid w:val="00B370DA"/>
    <w:rsid w:val="00B40AE0"/>
    <w:rsid w:val="00B61845"/>
    <w:rsid w:val="00B7734E"/>
    <w:rsid w:val="00B86932"/>
    <w:rsid w:val="00B902EC"/>
    <w:rsid w:val="00BA11B5"/>
    <w:rsid w:val="00BA4589"/>
    <w:rsid w:val="00BC4A66"/>
    <w:rsid w:val="00BE3BAD"/>
    <w:rsid w:val="00C00313"/>
    <w:rsid w:val="00C01F0A"/>
    <w:rsid w:val="00C04594"/>
    <w:rsid w:val="00C05BC3"/>
    <w:rsid w:val="00C1532E"/>
    <w:rsid w:val="00C33DEF"/>
    <w:rsid w:val="00C40D98"/>
    <w:rsid w:val="00C46F17"/>
    <w:rsid w:val="00C569CD"/>
    <w:rsid w:val="00C61AA8"/>
    <w:rsid w:val="00C71261"/>
    <w:rsid w:val="00C75D7A"/>
    <w:rsid w:val="00C779ED"/>
    <w:rsid w:val="00C77D08"/>
    <w:rsid w:val="00C849DA"/>
    <w:rsid w:val="00C90567"/>
    <w:rsid w:val="00C91C33"/>
    <w:rsid w:val="00CB1799"/>
    <w:rsid w:val="00CC78C7"/>
    <w:rsid w:val="00CD3200"/>
    <w:rsid w:val="00CD69FA"/>
    <w:rsid w:val="00CE4EB8"/>
    <w:rsid w:val="00CE4FC3"/>
    <w:rsid w:val="00D0090D"/>
    <w:rsid w:val="00D03434"/>
    <w:rsid w:val="00D03A70"/>
    <w:rsid w:val="00D04318"/>
    <w:rsid w:val="00D04BE0"/>
    <w:rsid w:val="00D0684D"/>
    <w:rsid w:val="00D103CB"/>
    <w:rsid w:val="00D2122D"/>
    <w:rsid w:val="00D21907"/>
    <w:rsid w:val="00D244D5"/>
    <w:rsid w:val="00D2760F"/>
    <w:rsid w:val="00D333DE"/>
    <w:rsid w:val="00D35DC2"/>
    <w:rsid w:val="00D377F3"/>
    <w:rsid w:val="00D57E01"/>
    <w:rsid w:val="00D84489"/>
    <w:rsid w:val="00D847CF"/>
    <w:rsid w:val="00D93249"/>
    <w:rsid w:val="00D9732F"/>
    <w:rsid w:val="00DA066C"/>
    <w:rsid w:val="00DA3F51"/>
    <w:rsid w:val="00DA68E9"/>
    <w:rsid w:val="00DB2C9F"/>
    <w:rsid w:val="00DB5A32"/>
    <w:rsid w:val="00DB633C"/>
    <w:rsid w:val="00DC4B9F"/>
    <w:rsid w:val="00DC5653"/>
    <w:rsid w:val="00DD39E7"/>
    <w:rsid w:val="00DE1B5A"/>
    <w:rsid w:val="00DF25B9"/>
    <w:rsid w:val="00DF31E4"/>
    <w:rsid w:val="00E04103"/>
    <w:rsid w:val="00E04F62"/>
    <w:rsid w:val="00E22029"/>
    <w:rsid w:val="00E25123"/>
    <w:rsid w:val="00E355A4"/>
    <w:rsid w:val="00E411A7"/>
    <w:rsid w:val="00E4251A"/>
    <w:rsid w:val="00E464A8"/>
    <w:rsid w:val="00E506E3"/>
    <w:rsid w:val="00E60DD4"/>
    <w:rsid w:val="00E63A08"/>
    <w:rsid w:val="00E65A56"/>
    <w:rsid w:val="00E76673"/>
    <w:rsid w:val="00E8737A"/>
    <w:rsid w:val="00E9422D"/>
    <w:rsid w:val="00EB764B"/>
    <w:rsid w:val="00EC1FC3"/>
    <w:rsid w:val="00EC4C98"/>
    <w:rsid w:val="00EC60E5"/>
    <w:rsid w:val="00ED3316"/>
    <w:rsid w:val="00EE014E"/>
    <w:rsid w:val="00EE286C"/>
    <w:rsid w:val="00EF074C"/>
    <w:rsid w:val="00EF42A6"/>
    <w:rsid w:val="00EF6E85"/>
    <w:rsid w:val="00EF7E23"/>
    <w:rsid w:val="00F0109D"/>
    <w:rsid w:val="00F04B2C"/>
    <w:rsid w:val="00F06D6E"/>
    <w:rsid w:val="00F07828"/>
    <w:rsid w:val="00F1735C"/>
    <w:rsid w:val="00F26871"/>
    <w:rsid w:val="00F35614"/>
    <w:rsid w:val="00F410FD"/>
    <w:rsid w:val="00F4251E"/>
    <w:rsid w:val="00F52D28"/>
    <w:rsid w:val="00F676E6"/>
    <w:rsid w:val="00F70023"/>
    <w:rsid w:val="00F72843"/>
    <w:rsid w:val="00F729AF"/>
    <w:rsid w:val="00F76D31"/>
    <w:rsid w:val="00F928DB"/>
    <w:rsid w:val="00FA0688"/>
    <w:rsid w:val="00FA7786"/>
    <w:rsid w:val="00FA7CC4"/>
    <w:rsid w:val="00FC010B"/>
    <w:rsid w:val="00FC29BA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80720D"/>
  <w15:docId w15:val="{A5CDFB76-6840-4A1D-B36C-339C6448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customStyle="1" w:styleId="PlainTable41">
    <w:name w:val="Plain Table 41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2">
    <w:name w:val="Table Grid Light2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BodyText">
    <w:name w:val="Body Text"/>
    <w:basedOn w:val="Normal"/>
    <w:link w:val="BodyTextChar"/>
    <w:rsid w:val="00073A95"/>
    <w:pPr>
      <w:spacing w:after="140" w:line="288" w:lineRule="auto"/>
    </w:pPr>
    <w:rPr>
      <w:rFonts w:eastAsia="Batang"/>
    </w:rPr>
  </w:style>
  <w:style w:type="character" w:customStyle="1" w:styleId="BodyTextChar">
    <w:name w:val="Body Text Char"/>
    <w:basedOn w:val="DefaultParagraphFont"/>
    <w:link w:val="BodyText"/>
    <w:rsid w:val="00073A95"/>
    <w:rPr>
      <w:rFonts w:ascii="Frutiger LT Com 55 Roman" w:eastAsia="Batang" w:hAnsi="Frutiger LT Com 55 Roman"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B1DE2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en-GB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28AA5-472F-4639-9879-5CAE7995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89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isw</cp:lastModifiedBy>
  <cp:revision>7</cp:revision>
  <cp:lastPrinted>2022-02-05T07:26:00Z</cp:lastPrinted>
  <dcterms:created xsi:type="dcterms:W3CDTF">2022-02-05T06:04:00Z</dcterms:created>
  <dcterms:modified xsi:type="dcterms:W3CDTF">2022-02-05T08:22:00Z</dcterms:modified>
</cp:coreProperties>
</file>